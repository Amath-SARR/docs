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A1693" w:rsidRDefault="003B72F7" w:rsidP="006A1693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-752475</wp:posOffset>
                </wp:positionH>
                <wp:positionV relativeFrom="page">
                  <wp:posOffset>1104900</wp:posOffset>
                </wp:positionV>
                <wp:extent cx="7105650" cy="1822450"/>
                <wp:effectExtent l="0" t="0" r="0" b="635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82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tblInd w:w="1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94"/>
                              <w:gridCol w:w="3570"/>
                            </w:tblGrid>
                            <w:tr w:rsidR="00C65A82" w:rsidRPr="005E4745" w:rsidTr="00C65A82">
                              <w:tc>
                                <w:tcPr>
                                  <w:tcW w:w="3750" w:type="pct"/>
                                </w:tcPr>
                                <w:p w:rsidR="000163C4" w:rsidRDefault="000163C4" w:rsidP="000163C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right w:val="single" w:sz="4" w:space="4" w:color="auto"/>
                                      <w:bar w:val="single" w:sz="4" w:color="auto"/>
                                    </w:pBdr>
                                    <w:jc w:val="both"/>
                                    <w:outlineLvl w:val="0"/>
                                  </w:pPr>
                                  <w:r>
                                    <w:t>EL HADJI AMATH</w:t>
                                  </w:r>
                                </w:p>
                                <w:p w:rsidR="006362B8" w:rsidRDefault="006362B8" w:rsidP="000163C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right w:val="single" w:sz="4" w:space="4" w:color="auto"/>
                                      <w:bar w:val="single" w:sz="4" w:color="auto"/>
                                    </w:pBdr>
                                    <w:jc w:val="both"/>
                                    <w:outlineLvl w:val="0"/>
                                  </w:pPr>
                                  <w:r>
                                    <w:t>SARR</w:t>
                                  </w:r>
                                  <w:r>
                                    <w:tab/>
                                  </w:r>
                                </w:p>
                                <w:p w:rsidR="000163C4" w:rsidRDefault="000163C4" w:rsidP="000163C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right w:val="single" w:sz="4" w:space="4" w:color="auto"/>
                                      <w:bar w:val="single" w:sz="4" w:color="auto"/>
                                    </w:pBdr>
                                    <w:jc w:val="both"/>
                                    <w:outlineLvl w:val="0"/>
                                  </w:pPr>
                                  <w:r>
                                    <w:t>03/04/1999 à Kaolack</w:t>
                                  </w:r>
                                </w:p>
                                <w:p w:rsidR="006362B8" w:rsidRDefault="006362B8" w:rsidP="000163C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right w:val="single" w:sz="4" w:space="4" w:color="auto"/>
                                      <w:bar w:val="single" w:sz="4" w:color="auto"/>
                                    </w:pBdr>
                                    <w:jc w:val="both"/>
                                    <w:outlineLvl w:val="0"/>
                                  </w:pPr>
                                  <w:r>
                                    <w:t>Célibataire</w:t>
                                  </w:r>
                                </w:p>
                                <w:p w:rsidR="009A448E" w:rsidRDefault="009A448E" w:rsidP="000163C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right w:val="single" w:sz="4" w:space="4" w:color="auto"/>
                                      <w:bar w:val="single" w:sz="4" w:color="auto"/>
                                    </w:pBdr>
                                    <w:jc w:val="both"/>
                                    <w:outlineLvl w:val="0"/>
                                  </w:pPr>
                                  <w:r>
                                    <w:t xml:space="preserve">Médina </w:t>
                                  </w:r>
                                  <w:r w:rsidR="000163C4">
                                    <w:t>Baye Kaolack</w:t>
                                  </w:r>
                                  <w:r>
                                    <w:t xml:space="preserve"> </w:t>
                                  </w:r>
                                  <w:r w:rsidR="000163C4">
                                    <w:t>(Sénégal)</w:t>
                                  </w:r>
                                </w:p>
                                <w:p w:rsidR="009A448E" w:rsidRDefault="006A1693" w:rsidP="006A1693">
                                  <w:pPr>
                                    <w:pStyle w:val="En-tte"/>
                                  </w:pPr>
                                  <w:r>
                                    <w:t>Tel : 77 298 36 28</w:t>
                                  </w:r>
                                </w:p>
                                <w:p w:rsidR="006A1693" w:rsidRDefault="006A1693" w:rsidP="006A1693">
                                  <w:pPr>
                                    <w:pStyle w:val="En-tte"/>
                                  </w:pPr>
                                  <w:r>
                                    <w:t>E</w:t>
                                  </w:r>
                                  <w:r>
                                    <w:t>-mail : sarrelhadjiam</w:t>
                                  </w:r>
                                  <w:r>
                                    <w:t>ath@gmail.com</w:t>
                                  </w:r>
                                </w:p>
                                <w:p w:rsidR="006A1693" w:rsidRPr="005E4745" w:rsidRDefault="006A1693" w:rsidP="006A1693">
                                  <w:pPr>
                                    <w:pStyle w:val="En-tte"/>
                                    <w:rPr>
                                      <w:noProof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28035D" w:rsidRPr="005E4745" w:rsidRDefault="000163C4">
                                  <w:pPr>
                                    <w:pStyle w:val="En-tte"/>
                                    <w:jc w:val="right"/>
                                    <w:rPr>
                                      <w:noProof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6DD49125" wp14:editId="0ED12983">
                                        <wp:extent cx="1315705" cy="1694790"/>
                                        <wp:effectExtent l="286703" t="284797" r="286067" b="305118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0190617_130707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1315705" cy="16947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190500" cap="sq">
                                                  <a:solidFill>
                                                    <a:srgbClr val="C8C6BD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>
                                                  <a:outerShdw blurRad="254000" algn="bl" rotWithShape="0">
                                                    <a:srgbClr val="000000">
                                                      <a:alpha val="43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perspectiveFront" fov="5400000"/>
                                                  <a:lightRig rig="threePt" dir="t">
                                                    <a:rot lat="0" lon="0" rev="2100000"/>
                                                  </a:lightRig>
                                                </a:scene3d>
                                                <a:sp3d extrusionH="25400">
                                                  <a:bevelT w="304800" h="152400" prst="hardEdge"/>
                                                  <a:extrusionClr>
                                                    <a:srgbClr val="000000"/>
                                                  </a:extrusion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C65A82" w:rsidRPr="005E4745" w:rsidTr="006A1693">
                              <w:tc>
                                <w:tcPr>
                                  <w:tcW w:w="3750" w:type="pct"/>
                                </w:tcPr>
                                <w:p w:rsidR="006A1693" w:rsidRPr="005E4745" w:rsidRDefault="006A1693">
                                  <w:pPr>
                                    <w:pStyle w:val="En-tte"/>
                                    <w:rPr>
                                      <w:noProof/>
                                      <w:lang w:val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6A1693" w:rsidRDefault="006A1693">
                                  <w:pPr>
                                    <w:pStyle w:val="En-tte"/>
                                    <w:jc w:val="right"/>
                                    <w:rPr>
                                      <w:noProof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035D" w:rsidRPr="005E4745" w:rsidRDefault="0028035D">
                            <w:pPr>
                              <w:rPr>
                                <w:noProof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9.25pt;margin-top:87pt;width:559.5pt;height:1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" o:allowoverlap="f" filled="f" stroked="f" strokeweight=".5pt">
                <v:textbox inset="0,0,0,0">
                  <w:txbxContent>
                    <w:tbl>
                      <w:tblPr>
                        <w:tblW w:w="4993" w:type="pct"/>
                        <w:tblInd w:w="1103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94"/>
                        <w:gridCol w:w="3570"/>
                      </w:tblGrid>
                      <w:tr w:rsidR="00C65A82" w:rsidRPr="005E4745" w:rsidTr="00C65A82">
                        <w:tc>
                          <w:tcPr>
                            <w:tcW w:w="3750" w:type="pct"/>
                          </w:tcPr>
                          <w:p w:rsidR="000163C4" w:rsidRDefault="000163C4" w:rsidP="000163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outlineLvl w:val="0"/>
                            </w:pPr>
                            <w:r>
                              <w:t>EL HADJI AMATH</w:t>
                            </w:r>
                          </w:p>
                          <w:p w:rsidR="006362B8" w:rsidRDefault="006362B8" w:rsidP="000163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outlineLvl w:val="0"/>
                            </w:pPr>
                            <w:r>
                              <w:t>SARR</w:t>
                            </w:r>
                            <w:r>
                              <w:tab/>
                            </w:r>
                          </w:p>
                          <w:p w:rsidR="000163C4" w:rsidRDefault="000163C4" w:rsidP="000163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outlineLvl w:val="0"/>
                            </w:pPr>
                            <w:r>
                              <w:t>03/04/1999 à Kaolack</w:t>
                            </w:r>
                          </w:p>
                          <w:p w:rsidR="006362B8" w:rsidRDefault="006362B8" w:rsidP="000163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outlineLvl w:val="0"/>
                            </w:pPr>
                            <w:r>
                              <w:t>Célibataire</w:t>
                            </w:r>
                          </w:p>
                          <w:p w:rsidR="009A448E" w:rsidRDefault="009A448E" w:rsidP="000163C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outlineLvl w:val="0"/>
                            </w:pPr>
                            <w:r>
                              <w:t xml:space="preserve">Médina </w:t>
                            </w:r>
                            <w:r w:rsidR="000163C4">
                              <w:t>Baye Kaolack</w:t>
                            </w:r>
                            <w:r>
                              <w:t xml:space="preserve"> </w:t>
                            </w:r>
                            <w:r w:rsidR="000163C4">
                              <w:t>(Sénégal)</w:t>
                            </w:r>
                          </w:p>
                          <w:p w:rsidR="009A448E" w:rsidRDefault="006A1693" w:rsidP="006A1693">
                            <w:pPr>
                              <w:pStyle w:val="En-tte"/>
                            </w:pPr>
                            <w:r>
                              <w:t>Tel : 77 298 36 28</w:t>
                            </w:r>
                          </w:p>
                          <w:p w:rsidR="006A1693" w:rsidRDefault="006A1693" w:rsidP="006A1693">
                            <w:pPr>
                              <w:pStyle w:val="En-tte"/>
                            </w:pPr>
                            <w:r>
                              <w:t>E</w:t>
                            </w:r>
                            <w:r>
                              <w:t>-mail : sarrelhadjiam</w:t>
                            </w:r>
                            <w:r>
                              <w:t>ath@gmail.com</w:t>
                            </w:r>
                          </w:p>
                          <w:p w:rsidR="006A1693" w:rsidRPr="005E4745" w:rsidRDefault="006A1693" w:rsidP="006A1693">
                            <w:pPr>
                              <w:pStyle w:val="En-tte"/>
                              <w:rPr>
                                <w:noProof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:rsidR="0028035D" w:rsidRPr="005E4745" w:rsidRDefault="000163C4">
                            <w:pPr>
                              <w:pStyle w:val="En-tte"/>
                              <w:jc w:val="right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6DD49125" wp14:editId="0ED12983">
                                  <wp:extent cx="1315705" cy="1694790"/>
                                  <wp:effectExtent l="286703" t="284797" r="286067" b="305118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0190617_130707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1315705" cy="169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0" cap="sq">
                                            <a:solidFill>
                                              <a:srgbClr val="C8C6BD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254000" algn="b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Front" fov="5400000"/>
                                            <a:lightRig rig="threePt" dir="t">
                                              <a:rot lat="0" lon="0" rev="2100000"/>
                                            </a:lightRig>
                                          </a:scene3d>
                                          <a:sp3d extrusionH="25400">
                                            <a:bevelT w="304800" h="152400" prst="hardEdge"/>
                                            <a:extrusionClr>
                                              <a:srgbClr val="000000"/>
                                            </a:extrusion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C65A82" w:rsidRPr="005E4745" w:rsidTr="006A1693">
                        <w:tc>
                          <w:tcPr>
                            <w:tcW w:w="3750" w:type="pct"/>
                          </w:tcPr>
                          <w:p w:rsidR="006A1693" w:rsidRPr="005E4745" w:rsidRDefault="006A1693">
                            <w:pPr>
                              <w:pStyle w:val="En-tte"/>
                              <w:rPr>
                                <w:noProof/>
                                <w:lang w:val="fr-FR"/>
                              </w:rPr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:rsidR="006A1693" w:rsidRDefault="006A1693">
                            <w:pPr>
                              <w:pStyle w:val="En-tte"/>
                              <w:jc w:val="right"/>
                              <w:rPr>
                                <w:noProof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:rsidR="0028035D" w:rsidRPr="005E4745" w:rsidRDefault="0028035D">
                      <w:pPr>
                        <w:rPr>
                          <w:noProof/>
                          <w:lang w:val="fr-FR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6A1693" w:rsidRDefault="006A1693" w:rsidP="006A1693"/>
    <w:p w:rsidR="006A1693" w:rsidRDefault="006A1693" w:rsidP="006A1693">
      <w:r w:rsidRPr="00120F38">
        <w:rPr>
          <w:b/>
        </w:rPr>
        <w:t xml:space="preserve">L’objectif </w:t>
      </w:r>
      <w:r>
        <w:t xml:space="preserve">de </w:t>
      </w:r>
      <w:proofErr w:type="gramStart"/>
      <w:r>
        <w:t>mon</w:t>
      </w:r>
      <w:proofErr w:type="gramEnd"/>
      <w:r>
        <w:t xml:space="preserve"> cv</w:t>
      </w:r>
      <w:r w:rsidR="0027434C">
        <w:t xml:space="preserve"> </w:t>
      </w:r>
      <w:r>
        <w:t>(curriculum vitae) est de bien vouloir bénificier de stage au sein de votre service</w:t>
      </w:r>
    </w:p>
    <w:p w:rsidR="0027434C" w:rsidRDefault="006A1693" w:rsidP="006A1693">
      <w:proofErr w:type="gramStart"/>
      <w:r w:rsidRPr="009A6910">
        <w:rPr>
          <w:b/>
        </w:rPr>
        <w:t>Ekalebass</w:t>
      </w:r>
      <w:r>
        <w:rPr>
          <w:b/>
        </w:rPr>
        <w:t xml:space="preserve">  </w:t>
      </w:r>
      <w:r w:rsidR="00956515">
        <w:t>pour</w:t>
      </w:r>
      <w:proofErr w:type="gramEnd"/>
      <w:r w:rsidRPr="009A6910">
        <w:t xml:space="preserve"> </w:t>
      </w:r>
      <w:r>
        <w:t>une poste de développeur web et mobile .</w:t>
      </w:r>
    </w:p>
    <w:p w:rsidR="006A1693" w:rsidRPr="00482D25" w:rsidRDefault="006A1693" w:rsidP="006A1693">
      <w:pPr>
        <w:rPr>
          <w:sz w:val="32"/>
          <w:szCs w:val="32"/>
          <w:u w:val="single"/>
        </w:rPr>
      </w:pPr>
      <w:r w:rsidRPr="00482D25">
        <w:rPr>
          <w:sz w:val="32"/>
          <w:szCs w:val="32"/>
          <w:u w:val="single"/>
        </w:rPr>
        <w:t xml:space="preserve">C o m </w:t>
      </w:r>
      <w:proofErr w:type="gramStart"/>
      <w:r w:rsidRPr="00482D25">
        <w:rPr>
          <w:sz w:val="32"/>
          <w:szCs w:val="32"/>
          <w:u w:val="single"/>
        </w:rPr>
        <w:t>p</w:t>
      </w:r>
      <w:proofErr w:type="gramEnd"/>
      <w:r w:rsidRPr="00482D25">
        <w:rPr>
          <w:sz w:val="32"/>
          <w:szCs w:val="32"/>
          <w:u w:val="single"/>
        </w:rPr>
        <w:t xml:space="preserve"> é t e n c e</w:t>
      </w:r>
    </w:p>
    <w:p w:rsidR="006A1693" w:rsidRDefault="006A1693" w:rsidP="006A1693">
      <w:r w:rsidRPr="00482D25">
        <w:rPr>
          <w:sz w:val="22"/>
          <w:szCs w:val="22"/>
        </w:rPr>
        <w:t>Bon</w:t>
      </w:r>
      <w:r w:rsidRPr="00482D25">
        <w:rPr>
          <w:sz w:val="22"/>
          <w:szCs w:val="22"/>
          <w:u w:val="single"/>
        </w:rPr>
        <w:t xml:space="preserve"> </w:t>
      </w:r>
      <w:r w:rsidR="0027434C">
        <w:t>actuellement j’ai eu des</w:t>
      </w:r>
      <w:r>
        <w:t xml:space="preserve"> connaissance</w:t>
      </w:r>
      <w:r w:rsidR="0027434C">
        <w:t>s</w:t>
      </w:r>
      <w:r>
        <w:t xml:space="preserve"> de base </w:t>
      </w:r>
      <w:r w:rsidRPr="00482D25">
        <w:t>sur</w:t>
      </w:r>
      <w:r>
        <w:t xml:space="preserve"> les langages de</w:t>
      </w:r>
    </w:p>
    <w:p w:rsidR="006A1693" w:rsidRPr="00B67404" w:rsidRDefault="006A1693" w:rsidP="006A1693">
      <w:pPr>
        <w:pStyle w:val="Paragraphedeliste"/>
        <w:numPr>
          <w:ilvl w:val="0"/>
          <w:numId w:val="1"/>
        </w:numPr>
      </w:pPr>
      <w:r w:rsidRPr="00B67404">
        <w:t>programmation : C , C++ et</w:t>
      </w:r>
      <w:r w:rsidR="00312D26">
        <w:t xml:space="preserve"> </w:t>
      </w:r>
      <w:r w:rsidRPr="00B67404">
        <w:t xml:space="preserve"> JAVA</w:t>
      </w:r>
      <w:r>
        <w:t> ;</w:t>
      </w:r>
    </w:p>
    <w:p w:rsidR="006A1693" w:rsidRDefault="006A1693" w:rsidP="006A1693">
      <w:pPr>
        <w:pStyle w:val="Paragraphedeliste"/>
        <w:numPr>
          <w:ilvl w:val="0"/>
          <w:numId w:val="1"/>
        </w:numPr>
      </w:pPr>
      <w:proofErr w:type="gramStart"/>
      <w:r w:rsidRPr="00B67404">
        <w:t>web  :</w:t>
      </w:r>
      <w:proofErr w:type="gramEnd"/>
      <w:r w:rsidRPr="00B67404">
        <w:t xml:space="preserve">  HTML , CSS , JAVASCRIPT, </w:t>
      </w:r>
      <w:r w:rsidR="00120F38">
        <w:t xml:space="preserve"> </w:t>
      </w:r>
      <w:r>
        <w:t>PYTHON .</w:t>
      </w:r>
    </w:p>
    <w:p w:rsidR="0027434C" w:rsidRPr="00120F38" w:rsidRDefault="00EB159B" w:rsidP="00EB159B">
      <w:pPr>
        <w:rPr>
          <w:sz w:val="22"/>
          <w:szCs w:val="22"/>
        </w:rPr>
      </w:pPr>
      <w:proofErr w:type="spellStart"/>
      <w:r w:rsidRPr="00120F38">
        <w:rPr>
          <w:sz w:val="22"/>
          <w:szCs w:val="22"/>
        </w:rPr>
        <w:t>Logiciel</w:t>
      </w:r>
      <w:proofErr w:type="spellEnd"/>
      <w:r w:rsidRPr="00120F38">
        <w:rPr>
          <w:sz w:val="22"/>
          <w:szCs w:val="22"/>
        </w:rPr>
        <w:t xml:space="preserve"> </w:t>
      </w:r>
      <w:proofErr w:type="spellStart"/>
      <w:proofErr w:type="gramStart"/>
      <w:r w:rsidRPr="00120F38">
        <w:rPr>
          <w:sz w:val="22"/>
          <w:szCs w:val="22"/>
        </w:rPr>
        <w:t>maîtrisés</w:t>
      </w:r>
      <w:proofErr w:type="spellEnd"/>
      <w:r w:rsidRPr="00120F38">
        <w:rPr>
          <w:sz w:val="22"/>
          <w:szCs w:val="22"/>
        </w:rPr>
        <w:t xml:space="preserve"> ;</w:t>
      </w:r>
      <w:proofErr w:type="gramEnd"/>
    </w:p>
    <w:p w:rsidR="00EB159B" w:rsidRPr="00120F38" w:rsidRDefault="00EB159B" w:rsidP="00120F3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120F38">
        <w:rPr>
          <w:sz w:val="22"/>
          <w:szCs w:val="22"/>
        </w:rPr>
        <w:t>Excel , Word , PowerPoint</w:t>
      </w:r>
    </w:p>
    <w:p w:rsidR="00EB159B" w:rsidRPr="00120F38" w:rsidRDefault="00120F38" w:rsidP="00120F3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120F38">
        <w:rPr>
          <w:sz w:val="22"/>
          <w:szCs w:val="22"/>
        </w:rPr>
        <w:t>P</w:t>
      </w:r>
      <w:r w:rsidR="00EB159B" w:rsidRPr="00120F38">
        <w:rPr>
          <w:sz w:val="22"/>
          <w:szCs w:val="22"/>
        </w:rPr>
        <w:t>hotoshop</w:t>
      </w:r>
    </w:p>
    <w:p w:rsidR="00120F38" w:rsidRDefault="00120F38" w:rsidP="00120F38">
      <w:r>
        <w:t xml:space="preserve">Langages </w:t>
      </w:r>
      <w:proofErr w:type="spellStart"/>
      <w:r>
        <w:t>maîtrisées</w:t>
      </w:r>
      <w:proofErr w:type="spellEnd"/>
    </w:p>
    <w:p w:rsidR="00120F38" w:rsidRPr="00120F38" w:rsidRDefault="00120F38" w:rsidP="00120F38">
      <w:pPr>
        <w:pStyle w:val="Paragraphedeliste"/>
        <w:numPr>
          <w:ilvl w:val="0"/>
          <w:numId w:val="5"/>
        </w:numPr>
        <w:rPr>
          <w:sz w:val="22"/>
          <w:szCs w:val="22"/>
        </w:rPr>
      </w:pPr>
      <w:proofErr w:type="spellStart"/>
      <w:r w:rsidRPr="00120F38">
        <w:rPr>
          <w:sz w:val="22"/>
          <w:szCs w:val="22"/>
        </w:rPr>
        <w:t>Francais</w:t>
      </w:r>
      <w:proofErr w:type="spellEnd"/>
    </w:p>
    <w:p w:rsidR="00120F38" w:rsidRPr="00120F38" w:rsidRDefault="00120F38" w:rsidP="00120F38">
      <w:pPr>
        <w:pStyle w:val="Paragraphedeliste"/>
        <w:numPr>
          <w:ilvl w:val="0"/>
          <w:numId w:val="5"/>
        </w:numPr>
        <w:rPr>
          <w:sz w:val="22"/>
          <w:szCs w:val="22"/>
        </w:rPr>
      </w:pPr>
      <w:proofErr w:type="spellStart"/>
      <w:r w:rsidRPr="00120F38">
        <w:rPr>
          <w:sz w:val="22"/>
          <w:szCs w:val="22"/>
        </w:rPr>
        <w:t>wolof</w:t>
      </w:r>
      <w:proofErr w:type="spellEnd"/>
    </w:p>
    <w:p w:rsidR="006A1693" w:rsidRPr="00B67404" w:rsidRDefault="006A1693" w:rsidP="006A1693">
      <w:pPr>
        <w:rPr>
          <w:sz w:val="32"/>
          <w:szCs w:val="32"/>
          <w:u w:val="single"/>
        </w:rPr>
      </w:pPr>
      <w:r w:rsidRPr="00B67404">
        <w:rPr>
          <w:sz w:val="32"/>
          <w:szCs w:val="32"/>
          <w:u w:val="single"/>
        </w:rPr>
        <w:t xml:space="preserve">F o r m a t </w:t>
      </w:r>
      <w:proofErr w:type="spellStart"/>
      <w:r w:rsidRPr="00B67404">
        <w:rPr>
          <w:sz w:val="32"/>
          <w:szCs w:val="32"/>
          <w:u w:val="single"/>
        </w:rPr>
        <w:t>i</w:t>
      </w:r>
      <w:proofErr w:type="spellEnd"/>
      <w:r w:rsidRPr="00B67404">
        <w:rPr>
          <w:sz w:val="32"/>
          <w:szCs w:val="32"/>
          <w:u w:val="single"/>
        </w:rPr>
        <w:t xml:space="preserve"> o </w:t>
      </w:r>
      <w:r w:rsidR="00120F38">
        <w:rPr>
          <w:sz w:val="32"/>
          <w:szCs w:val="32"/>
          <w:u w:val="single"/>
        </w:rPr>
        <w:t>n</w:t>
      </w:r>
    </w:p>
    <w:p w:rsidR="006A1693" w:rsidRDefault="006A1693" w:rsidP="0027434C">
      <w:pPr>
        <w:pStyle w:val="Paragraphedeliste"/>
        <w:numPr>
          <w:ilvl w:val="0"/>
          <w:numId w:val="2"/>
        </w:numPr>
      </w:pPr>
      <w:r>
        <w:t xml:space="preserve">2020 </w:t>
      </w:r>
      <w:r>
        <w:tab/>
      </w:r>
      <w:r>
        <w:tab/>
        <w:t>Licence 2 informatique à l’université de Thiès.</w:t>
      </w:r>
    </w:p>
    <w:p w:rsidR="0027434C" w:rsidRDefault="0027434C" w:rsidP="0027434C">
      <w:pPr>
        <w:pStyle w:val="Paragraphedeliste"/>
        <w:numPr>
          <w:ilvl w:val="0"/>
          <w:numId w:val="2"/>
        </w:numPr>
      </w:pPr>
      <w:r>
        <w:t>2020</w:t>
      </w:r>
      <w:r>
        <w:tab/>
      </w:r>
      <w:r>
        <w:tab/>
        <w:t>Certificat développement web</w:t>
      </w:r>
    </w:p>
    <w:p w:rsidR="00956515" w:rsidRDefault="00956515" w:rsidP="0027434C">
      <w:pPr>
        <w:pStyle w:val="Paragraphedeliste"/>
        <w:numPr>
          <w:ilvl w:val="0"/>
          <w:numId w:val="2"/>
        </w:numPr>
      </w:pPr>
      <w:r>
        <w:t>2019</w:t>
      </w:r>
      <w:r>
        <w:tab/>
      </w:r>
      <w:r>
        <w:tab/>
        <w:t xml:space="preserve">Licence 1 informatique à  l’université de </w:t>
      </w:r>
      <w:proofErr w:type="spellStart"/>
      <w:r>
        <w:t>Thiés</w:t>
      </w:r>
      <w:proofErr w:type="spellEnd"/>
    </w:p>
    <w:p w:rsidR="0027434C" w:rsidRDefault="006A1693" w:rsidP="00120F38">
      <w:pPr>
        <w:pStyle w:val="Paragraphedeliste"/>
        <w:numPr>
          <w:ilvl w:val="0"/>
          <w:numId w:val="2"/>
        </w:numPr>
      </w:pPr>
      <w:r>
        <w:t>2018</w:t>
      </w:r>
      <w:r>
        <w:tab/>
      </w:r>
      <w:r>
        <w:tab/>
        <w:t>Baccalauréat.</w:t>
      </w:r>
    </w:p>
    <w:p w:rsidR="006A1693" w:rsidRDefault="006A1693" w:rsidP="006A1693">
      <w:pPr>
        <w:rPr>
          <w:sz w:val="32"/>
          <w:szCs w:val="32"/>
          <w:u w:val="single"/>
        </w:rPr>
      </w:pPr>
      <w:r w:rsidRPr="00E30F44">
        <w:rPr>
          <w:sz w:val="32"/>
          <w:szCs w:val="32"/>
          <w:u w:val="single"/>
        </w:rPr>
        <w:t xml:space="preserve">E x </w:t>
      </w:r>
      <w:proofErr w:type="gramStart"/>
      <w:r w:rsidRPr="00E30F44">
        <w:rPr>
          <w:sz w:val="32"/>
          <w:szCs w:val="32"/>
          <w:u w:val="single"/>
        </w:rPr>
        <w:t>p</w:t>
      </w:r>
      <w:proofErr w:type="gramEnd"/>
      <w:r w:rsidRPr="00E30F44">
        <w:rPr>
          <w:sz w:val="32"/>
          <w:szCs w:val="32"/>
          <w:u w:val="single"/>
        </w:rPr>
        <w:t xml:space="preserve"> é r </w:t>
      </w:r>
      <w:proofErr w:type="spellStart"/>
      <w:r w:rsidRPr="00E30F44">
        <w:rPr>
          <w:sz w:val="32"/>
          <w:szCs w:val="32"/>
          <w:u w:val="single"/>
        </w:rPr>
        <w:t>i</w:t>
      </w:r>
      <w:proofErr w:type="spellEnd"/>
      <w:r w:rsidRPr="00E30F44">
        <w:rPr>
          <w:sz w:val="32"/>
          <w:szCs w:val="32"/>
          <w:u w:val="single"/>
        </w:rPr>
        <w:t xml:space="preserve"> e n c e      P r o f e s </w:t>
      </w:r>
      <w:proofErr w:type="spellStart"/>
      <w:r w:rsidRPr="00E30F44">
        <w:rPr>
          <w:sz w:val="32"/>
          <w:szCs w:val="32"/>
          <w:u w:val="single"/>
        </w:rPr>
        <w:t>i</w:t>
      </w:r>
      <w:proofErr w:type="spellEnd"/>
      <w:r w:rsidRPr="00E30F44">
        <w:rPr>
          <w:sz w:val="32"/>
          <w:szCs w:val="32"/>
          <w:u w:val="single"/>
        </w:rPr>
        <w:t xml:space="preserve"> o n </w:t>
      </w:r>
      <w:proofErr w:type="spellStart"/>
      <w:r w:rsidRPr="00E30F44">
        <w:rPr>
          <w:sz w:val="32"/>
          <w:szCs w:val="32"/>
          <w:u w:val="single"/>
        </w:rPr>
        <w:t>n</w:t>
      </w:r>
      <w:proofErr w:type="spellEnd"/>
      <w:r w:rsidRPr="00E30F44">
        <w:rPr>
          <w:sz w:val="32"/>
          <w:szCs w:val="32"/>
          <w:u w:val="single"/>
        </w:rPr>
        <w:t xml:space="preserve"> e l </w:t>
      </w:r>
      <w:proofErr w:type="spellStart"/>
      <w:r w:rsidRPr="00E30F44">
        <w:rPr>
          <w:sz w:val="32"/>
          <w:szCs w:val="32"/>
          <w:u w:val="single"/>
        </w:rPr>
        <w:t>l</w:t>
      </w:r>
      <w:proofErr w:type="spellEnd"/>
      <w:r w:rsidRPr="00E30F44">
        <w:rPr>
          <w:sz w:val="32"/>
          <w:szCs w:val="32"/>
          <w:u w:val="single"/>
        </w:rPr>
        <w:t xml:space="preserve"> e</w:t>
      </w:r>
    </w:p>
    <w:p w:rsidR="006A1693" w:rsidRDefault="00312D26" w:rsidP="0027434C">
      <w:pPr>
        <w:pStyle w:val="Paragraphedeliste"/>
        <w:numPr>
          <w:ilvl w:val="0"/>
          <w:numId w:val="3"/>
        </w:numPr>
      </w:pPr>
      <w:r>
        <w:rPr>
          <w:sz w:val="22"/>
          <w:szCs w:val="22"/>
        </w:rPr>
        <w:t>29</w:t>
      </w:r>
      <w:r w:rsidR="006A1693">
        <w:t xml:space="preserve"> Fev. 2020 – 1</w:t>
      </w:r>
      <w:r w:rsidR="006A1693" w:rsidRPr="0027434C">
        <w:rPr>
          <w:vertAlign w:val="superscript"/>
        </w:rPr>
        <w:t xml:space="preserve">er </w:t>
      </w:r>
      <w:r w:rsidR="006A1693">
        <w:t xml:space="preserve">Mars </w:t>
      </w:r>
      <w:r w:rsidR="006A1693" w:rsidRPr="00E30F44">
        <w:t>2020</w:t>
      </w:r>
      <w:r w:rsidR="006A1693">
        <w:t>(</w:t>
      </w:r>
      <w:r w:rsidR="009A448E">
        <w:t xml:space="preserve"> </w:t>
      </w:r>
      <w:r w:rsidR="006A1693">
        <w:t>Thiès</w:t>
      </w:r>
      <w:r w:rsidR="009A448E">
        <w:t xml:space="preserve"> </w:t>
      </w:r>
      <w:r w:rsidR="006A1693">
        <w:t>)</w:t>
      </w:r>
      <w:r w:rsidR="00120F38">
        <w:tab/>
      </w:r>
      <w:r w:rsidR="006A1693">
        <w:tab/>
        <w:t>KAAY-DEFAR</w:t>
      </w:r>
    </w:p>
    <w:p w:rsidR="006A1693" w:rsidRDefault="006A1693" w:rsidP="0027434C">
      <w:pPr>
        <w:pStyle w:val="Paragraphedeliste"/>
        <w:numPr>
          <w:ilvl w:val="7"/>
          <w:numId w:val="3"/>
        </w:numPr>
        <w:spacing w:after="0"/>
        <w:jc w:val="both"/>
      </w:pPr>
      <w:r>
        <w:t>Formation de 48H avec comme option</w:t>
      </w:r>
    </w:p>
    <w:p w:rsidR="006A1693" w:rsidRDefault="006A1693" w:rsidP="00312D26">
      <w:pPr>
        <w:pStyle w:val="Paragraphedeliste"/>
        <w:numPr>
          <w:ilvl w:val="7"/>
          <w:numId w:val="3"/>
        </w:numPr>
        <w:spacing w:after="0"/>
        <w:jc w:val="both"/>
      </w:pPr>
      <w:r>
        <w:t>Développement web</w:t>
      </w:r>
      <w:r w:rsidR="009A448E">
        <w:t xml:space="preserve"> </w:t>
      </w:r>
      <w:r>
        <w:t xml:space="preserve">(sur le CMS : wordpress ) </w:t>
      </w:r>
      <w:r w:rsidR="00956515">
        <w:t xml:space="preserve">et </w:t>
      </w:r>
      <w:proofErr w:type="spellStart"/>
      <w:r w:rsidR="00956515">
        <w:t>dévellopeme</w:t>
      </w:r>
      <w:r>
        <w:t>nt</w:t>
      </w:r>
      <w:proofErr w:type="spellEnd"/>
      <w:r>
        <w:t xml:space="preserve"> personnel</w:t>
      </w:r>
      <w:r>
        <w:tab/>
      </w:r>
      <w:r>
        <w:tab/>
      </w:r>
      <w:r>
        <w:tab/>
      </w:r>
      <w:r>
        <w:tab/>
      </w:r>
    </w:p>
    <w:p w:rsidR="00C65A82" w:rsidRPr="00312D26" w:rsidRDefault="00312D26" w:rsidP="00312D26">
      <w:pPr>
        <w:spacing w:after="0"/>
        <w:jc w:val="both"/>
        <w:rPr>
          <w:sz w:val="32"/>
          <w:szCs w:val="32"/>
          <w:u w:val="single"/>
        </w:rPr>
      </w:pPr>
      <w:r w:rsidRPr="00312D26">
        <w:rPr>
          <w:sz w:val="32"/>
          <w:szCs w:val="32"/>
          <w:u w:val="single"/>
        </w:rPr>
        <w:t xml:space="preserve">C e n t r e   d ’ </w:t>
      </w:r>
      <w:proofErr w:type="spellStart"/>
      <w:r w:rsidRPr="00312D26">
        <w:rPr>
          <w:sz w:val="32"/>
          <w:szCs w:val="32"/>
          <w:u w:val="single"/>
        </w:rPr>
        <w:t>i</w:t>
      </w:r>
      <w:proofErr w:type="spellEnd"/>
      <w:r w:rsidRPr="00312D26">
        <w:rPr>
          <w:sz w:val="32"/>
          <w:szCs w:val="32"/>
          <w:u w:val="single"/>
        </w:rPr>
        <w:t xml:space="preserve"> n t é r ê t</w:t>
      </w:r>
      <w:bookmarkStart w:id="0" w:name="_GoBack"/>
      <w:bookmarkEnd w:id="0"/>
    </w:p>
    <w:p w:rsidR="0028035D" w:rsidRDefault="00312D26">
      <w:pPr>
        <w:pStyle w:val="Titre"/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</w:pPr>
      <w:r w:rsidRPr="00C54444">
        <w:rPr>
          <w:rFonts w:asciiTheme="minorHAnsi" w:hAnsiTheme="minorHAnsi"/>
          <w:b/>
          <w:noProof/>
          <w:color w:val="000000" w:themeColor="text1"/>
          <w:spacing w:val="0"/>
          <w:sz w:val="22"/>
          <w:szCs w:val="2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Sport </w:t>
      </w:r>
      <w:r w:rsidRPr="00C54444">
        <w:rPr>
          <w:rFonts w:asciiTheme="minorHAnsi" w:hAnsiTheme="minorHAnsi"/>
          <w:b/>
          <w:noProof/>
          <w:color w:val="262626" w:themeColor="text1" w:themeTint="D9"/>
          <w:sz w:val="22"/>
          <w:szCs w:val="22"/>
          <w:lang w:val="fr-FR"/>
        </w:rPr>
        <w:t xml:space="preserve">:  </w:t>
      </w:r>
      <w:r w:rsidR="00C54444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   </w:t>
      </w:r>
      <w:r w:rsidR="00C54444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ab/>
      </w:r>
      <w:r w:rsidRPr="00312D26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>Je</w:t>
      </w:r>
      <w:r w:rsidR="002E4231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pratique</w:t>
      </w:r>
      <w:r w:rsidRPr="00312D26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</w:t>
      </w:r>
      <w:r w:rsidR="002E4231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régulièrement </w:t>
      </w:r>
      <w:r w:rsidRPr="00312D26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>le football</w:t>
      </w:r>
      <w:r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mais </w:t>
      </w:r>
      <w:r w:rsidR="002E4231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>aussi</w:t>
      </w:r>
      <w:r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parfois le bascketball</w:t>
      </w:r>
      <w:r w:rsidR="002E4231">
        <w:rPr>
          <w:rFonts w:asciiTheme="minorHAnsi" w:hAnsiTheme="minorHAnsi"/>
          <w:noProof/>
          <w:color w:val="262626" w:themeColor="text1" w:themeTint="D9"/>
          <w:sz w:val="22"/>
          <w:szCs w:val="22"/>
          <w:lang w:val="fr-FR"/>
        </w:rPr>
        <w:t xml:space="preserve"> .</w:t>
      </w:r>
    </w:p>
    <w:p w:rsidR="00C54444" w:rsidRPr="00C54444" w:rsidRDefault="00C54444" w:rsidP="00C54444">
      <w:pPr>
        <w:rPr>
          <w:lang w:val="fr-FR"/>
        </w:rPr>
      </w:pPr>
      <w:r w:rsidRPr="00C54444">
        <w:rPr>
          <w:b/>
          <w:lang w:val="fr-FR"/>
        </w:rPr>
        <w:t>Recherche</w:t>
      </w:r>
      <w:r>
        <w:rPr>
          <w:b/>
          <w:lang w:val="fr-FR"/>
        </w:rPr>
        <w:t> :</w:t>
      </w:r>
      <w:r>
        <w:rPr>
          <w:b/>
          <w:lang w:val="fr-FR"/>
        </w:rPr>
        <w:tab/>
      </w:r>
      <w:r w:rsidRPr="00C54444">
        <w:rPr>
          <w:lang w:val="fr-FR"/>
        </w:rPr>
        <w:t>Je fais</w:t>
      </w:r>
      <w:r>
        <w:rPr>
          <w:lang w:val="fr-FR"/>
        </w:rPr>
        <w:t xml:space="preserve"> beaucoup de recherche sur internet </w:t>
      </w:r>
      <w:r w:rsidR="00120F38">
        <w:rPr>
          <w:lang w:val="fr-FR"/>
        </w:rPr>
        <w:t xml:space="preserve"> </w:t>
      </w:r>
    </w:p>
    <w:sectPr w:rsidR="00C54444" w:rsidRPr="00C54444">
      <w:footerReference w:type="default" r:id="rId11"/>
      <w:headerReference w:type="first" r:id="rId12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A0A" w:rsidRDefault="00622A0A">
      <w:pPr>
        <w:spacing w:after="0" w:line="240" w:lineRule="auto"/>
      </w:pPr>
      <w:r>
        <w:separator/>
      </w:r>
    </w:p>
  </w:endnote>
  <w:endnote w:type="continuationSeparator" w:id="0">
    <w:p w:rsidR="00622A0A" w:rsidRDefault="0062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35D" w:rsidRDefault="003B72F7">
    <w:pPr>
      <w:pStyle w:val="Pieddepage"/>
    </w:pPr>
    <w:r>
      <w:rPr>
        <w:lang w:val="fr-FR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C65A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A0A" w:rsidRDefault="00622A0A">
      <w:pPr>
        <w:spacing w:after="0" w:line="240" w:lineRule="auto"/>
      </w:pPr>
      <w:r>
        <w:separator/>
      </w:r>
    </w:p>
  </w:footnote>
  <w:footnote w:type="continuationSeparator" w:id="0">
    <w:p w:rsidR="00622A0A" w:rsidRDefault="0062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3C4" w:rsidRPr="000163C4" w:rsidRDefault="000163C4">
    <w:pPr>
      <w:pStyle w:val="En-tte"/>
      <w:rPr>
        <w:sz w:val="28"/>
        <w:szCs w:val="28"/>
      </w:rPr>
    </w:pPr>
    <w:r>
      <w:tab/>
    </w:r>
    <w:r>
      <w:tab/>
    </w:r>
    <w:r w:rsidRPr="000163C4">
      <w:rPr>
        <w:sz w:val="28"/>
        <w:szCs w:val="28"/>
      </w:rPr>
      <w:t>C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u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r</w:t>
    </w:r>
    <w:r>
      <w:rPr>
        <w:sz w:val="28"/>
        <w:szCs w:val="28"/>
      </w:rPr>
      <w:t xml:space="preserve"> </w:t>
    </w:r>
    <w:proofErr w:type="spellStart"/>
    <w:r w:rsidRPr="000163C4">
      <w:rPr>
        <w:sz w:val="28"/>
        <w:szCs w:val="28"/>
      </w:rPr>
      <w:t>r</w:t>
    </w:r>
    <w:proofErr w:type="spellEnd"/>
    <w:r>
      <w:rPr>
        <w:sz w:val="28"/>
        <w:szCs w:val="28"/>
      </w:rPr>
      <w:t xml:space="preserve"> </w:t>
    </w:r>
    <w:proofErr w:type="spellStart"/>
    <w:r w:rsidR="0027434C">
      <w:rPr>
        <w:sz w:val="28"/>
        <w:szCs w:val="28"/>
      </w:rPr>
      <w:t>i</w:t>
    </w:r>
    <w:proofErr w:type="spellEnd"/>
    <w:r>
      <w:rPr>
        <w:sz w:val="28"/>
        <w:szCs w:val="28"/>
      </w:rPr>
      <w:t xml:space="preserve"> </w:t>
    </w:r>
    <w:r w:rsidRPr="000163C4">
      <w:rPr>
        <w:sz w:val="28"/>
        <w:szCs w:val="28"/>
      </w:rPr>
      <w:t>c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u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l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u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m</w:t>
    </w:r>
    <w:r>
      <w:rPr>
        <w:sz w:val="28"/>
        <w:szCs w:val="28"/>
      </w:rPr>
      <w:t xml:space="preserve">  </w:t>
    </w:r>
    <w:r w:rsidRPr="000163C4">
      <w:rPr>
        <w:sz w:val="28"/>
        <w:szCs w:val="28"/>
      </w:rPr>
      <w:t xml:space="preserve"> V</w:t>
    </w:r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i</w:t>
    </w:r>
    <w:proofErr w:type="spellEnd"/>
    <w:r>
      <w:rPr>
        <w:sz w:val="28"/>
        <w:szCs w:val="28"/>
      </w:rPr>
      <w:t xml:space="preserve"> </w:t>
    </w:r>
    <w:r w:rsidRPr="000163C4">
      <w:rPr>
        <w:sz w:val="28"/>
        <w:szCs w:val="28"/>
      </w:rPr>
      <w:t>t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a</w:t>
    </w:r>
    <w:r>
      <w:rPr>
        <w:sz w:val="28"/>
        <w:szCs w:val="28"/>
      </w:rPr>
      <w:t xml:space="preserve"> </w:t>
    </w:r>
    <w:r w:rsidRPr="000163C4">
      <w:rPr>
        <w:sz w:val="28"/>
        <w:szCs w:val="28"/>
      </w:rPr>
      <w:t>e (C.V)</w:t>
    </w:r>
  </w:p>
  <w:p w:rsidR="000163C4" w:rsidRDefault="000163C4">
    <w:pPr>
      <w:pStyle w:val="En-tte"/>
    </w:pPr>
  </w:p>
  <w:p w:rsidR="000163C4" w:rsidRDefault="000163C4">
    <w:pPr>
      <w:pStyle w:val="En-tte"/>
    </w:pPr>
  </w:p>
  <w:p w:rsidR="000163C4" w:rsidRDefault="000163C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5A83"/>
    <w:multiLevelType w:val="hybridMultilevel"/>
    <w:tmpl w:val="4C6EAA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6EA6"/>
    <w:multiLevelType w:val="hybridMultilevel"/>
    <w:tmpl w:val="708E77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91E16"/>
    <w:multiLevelType w:val="hybridMultilevel"/>
    <w:tmpl w:val="D096B7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1357D"/>
    <w:multiLevelType w:val="hybridMultilevel"/>
    <w:tmpl w:val="8ECCC8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9397F"/>
    <w:multiLevelType w:val="hybridMultilevel"/>
    <w:tmpl w:val="FE48DA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C4"/>
    <w:rsid w:val="000163C4"/>
    <w:rsid w:val="00120F38"/>
    <w:rsid w:val="001E1CB7"/>
    <w:rsid w:val="0027434C"/>
    <w:rsid w:val="0028035D"/>
    <w:rsid w:val="002E4231"/>
    <w:rsid w:val="00312D26"/>
    <w:rsid w:val="003B72F7"/>
    <w:rsid w:val="005E4745"/>
    <w:rsid w:val="00622A0A"/>
    <w:rsid w:val="006362B8"/>
    <w:rsid w:val="006A1693"/>
    <w:rsid w:val="006C33F4"/>
    <w:rsid w:val="00956515"/>
    <w:rsid w:val="009A448E"/>
    <w:rsid w:val="00C0303D"/>
    <w:rsid w:val="00C15841"/>
    <w:rsid w:val="00C2751B"/>
    <w:rsid w:val="00C54444"/>
    <w:rsid w:val="00C65A82"/>
    <w:rsid w:val="00D976A2"/>
    <w:rsid w:val="00DC2F72"/>
    <w:rsid w:val="00E9728C"/>
    <w:rsid w:val="00EB159B"/>
    <w:rsid w:val="00F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476949B-BD5A-4A16-8FC7-9A9D5725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8E"/>
  </w:style>
  <w:style w:type="paragraph" w:styleId="Titre1">
    <w:name w:val="heading 1"/>
    <w:basedOn w:val="Normal"/>
    <w:next w:val="Normal"/>
    <w:link w:val="Titre1Car"/>
    <w:uiPriority w:val="9"/>
    <w:qFormat/>
    <w:rsid w:val="009A448E"/>
    <w:pPr>
      <w:keepNext/>
      <w:keepLines/>
      <w:pBdr>
        <w:bottom w:val="single" w:sz="4" w:space="1" w:color="7E97A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77188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448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77188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4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44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44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44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44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44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A448E"/>
    <w:rPr>
      <w:rFonts w:asciiTheme="majorHAnsi" w:eastAsiaTheme="majorEastAsia" w:hAnsiTheme="majorHAnsi" w:cstheme="majorBidi"/>
      <w:color w:val="577188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A448E"/>
    <w:rPr>
      <w:rFonts w:asciiTheme="majorHAnsi" w:eastAsiaTheme="majorEastAsia" w:hAnsiTheme="majorHAnsi" w:cstheme="majorBidi"/>
      <w:color w:val="577188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A44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A448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A44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A44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44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44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9A44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customStyle="1" w:styleId="Tableauden-ttesdelettre">
    <w:name w:val="Tableau d'en-têtes de lettre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1"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ar">
    <w:name w:val="Date Car"/>
    <w:basedOn w:val="Policepardfau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ire">
    <w:name w:val="Destinataire"/>
    <w:basedOn w:val="Normal"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1"/>
    <w:unhideWhenUsed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1"/>
    <w:rPr>
      <w:kern w:val="20"/>
    </w:rPr>
  </w:style>
  <w:style w:type="paragraph" w:styleId="Formuledepolitesse">
    <w:name w:val="Closing"/>
    <w:basedOn w:val="Normal"/>
    <w:link w:val="FormuledepolitesseCar"/>
    <w:uiPriority w:val="1"/>
    <w:unhideWhenUsed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1"/>
    <w:rPr>
      <w:kern w:val="20"/>
    </w:rPr>
  </w:style>
  <w:style w:type="paragraph" w:styleId="Signature">
    <w:name w:val="Signature"/>
    <w:basedOn w:val="Normal"/>
    <w:link w:val="SignatureCar"/>
    <w:uiPriority w:val="1"/>
    <w:unhideWhenUsed/>
    <w:rPr>
      <w:b/>
      <w:bCs/>
    </w:rPr>
  </w:style>
  <w:style w:type="character" w:customStyle="1" w:styleId="SignatureCar">
    <w:name w:val="Signature Car"/>
    <w:basedOn w:val="Policepardfaut"/>
    <w:link w:val="Signature"/>
    <w:uiPriority w:val="1"/>
    <w:rPr>
      <w:b/>
      <w:bCs/>
      <w:kern w:val="20"/>
    </w:rPr>
  </w:style>
  <w:style w:type="paragraph" w:styleId="Titre">
    <w:name w:val="Title"/>
    <w:basedOn w:val="Normal"/>
    <w:next w:val="Normal"/>
    <w:link w:val="TitreCar"/>
    <w:uiPriority w:val="10"/>
    <w:qFormat/>
    <w:rsid w:val="009A4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77188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9A448E"/>
    <w:rPr>
      <w:rFonts w:asciiTheme="majorHAnsi" w:eastAsiaTheme="majorEastAsia" w:hAnsiTheme="majorHAnsi" w:cstheme="majorBidi"/>
      <w:color w:val="577188" w:themeColor="accent1" w:themeShade="BF"/>
      <w:spacing w:val="-7"/>
      <w:sz w:val="80"/>
      <w:szCs w:val="80"/>
    </w:rPr>
  </w:style>
  <w:style w:type="paragraph" w:styleId="Paragraphedeliste">
    <w:name w:val="List Paragraph"/>
    <w:basedOn w:val="Normal"/>
    <w:uiPriority w:val="34"/>
    <w:qFormat/>
    <w:rsid w:val="000163C4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9A44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44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A44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9A448E"/>
    <w:rPr>
      <w:b/>
      <w:bCs/>
    </w:rPr>
  </w:style>
  <w:style w:type="character" w:styleId="Accentuation">
    <w:name w:val="Emphasis"/>
    <w:basedOn w:val="Policepardfaut"/>
    <w:uiPriority w:val="20"/>
    <w:qFormat/>
    <w:rsid w:val="009A448E"/>
    <w:rPr>
      <w:i/>
      <w:iCs/>
    </w:rPr>
  </w:style>
  <w:style w:type="paragraph" w:styleId="Sansinterligne">
    <w:name w:val="No Spacing"/>
    <w:uiPriority w:val="1"/>
    <w:qFormat/>
    <w:rsid w:val="009A44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44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A448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4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E97A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48E"/>
    <w:rPr>
      <w:rFonts w:asciiTheme="majorHAnsi" w:eastAsiaTheme="majorEastAsia" w:hAnsiTheme="majorHAnsi" w:cstheme="majorBidi"/>
      <w:color w:val="7E97A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A448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448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9A448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9A44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A448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44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1112993-814B-4628-805A-4DC0953C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446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EL. AMATH SARR</dc:creator>
  <cp:keywords/>
  <cp:lastModifiedBy>EL. AMATH SARR</cp:lastModifiedBy>
  <cp:revision>4</cp:revision>
  <cp:lastPrinted>2020-04-17T18:32:00Z</cp:lastPrinted>
  <dcterms:created xsi:type="dcterms:W3CDTF">2020-04-17T16:33:00Z</dcterms:created>
  <dcterms:modified xsi:type="dcterms:W3CDTF">2020-04-18T00:08:00Z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